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63B" w:rsidRPr="00C41106" w:rsidRDefault="0037263B" w:rsidP="0037263B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Online a</w:t>
      </w:r>
      <w:r w:rsidRPr="00C41106">
        <w:rPr>
          <w:rFonts w:ascii="Times New Roman" w:hAnsi="Times New Roman" w:cs="Times New Roman"/>
          <w:sz w:val="22"/>
          <w:szCs w:val="22"/>
          <w:lang w:val="en-US"/>
        </w:rPr>
        <w:t>ppendix: Coun</w:t>
      </w:r>
      <w:bookmarkStart w:id="0" w:name="_GoBack"/>
      <w:bookmarkEnd w:id="0"/>
      <w:r w:rsidRPr="00C41106">
        <w:rPr>
          <w:rFonts w:ascii="Times New Roman" w:hAnsi="Times New Roman" w:cs="Times New Roman"/>
          <w:sz w:val="22"/>
          <w:szCs w:val="22"/>
          <w:lang w:val="en-US"/>
        </w:rPr>
        <w:t xml:space="preserve">try 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230"/>
        <w:gridCol w:w="2303"/>
        <w:gridCol w:w="2303"/>
      </w:tblGrid>
      <w:tr w:rsidR="0037263B" w:rsidRPr="00C41106" w:rsidTr="00CD00B4">
        <w:tc>
          <w:tcPr>
            <w:tcW w:w="2376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Albania (E, *)</w:t>
            </w:r>
          </w:p>
        </w:tc>
        <w:tc>
          <w:tcPr>
            <w:tcW w:w="2230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Dominican Republic (Am,*)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Lebanon (As)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Russian Federation (E+As,*)</w:t>
            </w:r>
          </w:p>
        </w:tc>
      </w:tr>
      <w:tr w:rsidR="0037263B" w:rsidRPr="00C41106" w:rsidTr="00CD00B4">
        <w:tc>
          <w:tcPr>
            <w:tcW w:w="2376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Algeria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230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Ecuador (Am)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Lesotho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Rwanda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37263B" w:rsidRPr="00C41106" w:rsidTr="00CD00B4">
        <w:tc>
          <w:tcPr>
            <w:tcW w:w="2376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Angola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230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Egypt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Liberia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Saudi Arabia (As)</w:t>
            </w:r>
          </w:p>
        </w:tc>
      </w:tr>
      <w:tr w:rsidR="0037263B" w:rsidRPr="00C41106" w:rsidTr="00CD00B4">
        <w:tc>
          <w:tcPr>
            <w:tcW w:w="2376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Argentina (Am)</w:t>
            </w:r>
          </w:p>
        </w:tc>
        <w:tc>
          <w:tcPr>
            <w:tcW w:w="2230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El Salvador (Am)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Lithuania (E,*)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Senegal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37263B" w:rsidRPr="00C41106" w:rsidTr="00CD00B4">
        <w:tc>
          <w:tcPr>
            <w:tcW w:w="2376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Armenia (E)</w:t>
            </w:r>
          </w:p>
        </w:tc>
        <w:tc>
          <w:tcPr>
            <w:tcW w:w="2230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Estonia (E)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Luxembourg (E)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Sierra Leone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37263B" w:rsidRPr="00C41106" w:rsidTr="00CD00B4">
        <w:tc>
          <w:tcPr>
            <w:tcW w:w="2376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Australia (Au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230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Ethiopia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,*)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Macedonia (E,*)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Singapore (As)</w:t>
            </w:r>
          </w:p>
        </w:tc>
      </w:tr>
      <w:tr w:rsidR="0037263B" w:rsidRPr="00C41106" w:rsidTr="00CD00B4">
        <w:tc>
          <w:tcPr>
            <w:tcW w:w="2376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Austria (E)</w:t>
            </w:r>
          </w:p>
        </w:tc>
        <w:tc>
          <w:tcPr>
            <w:tcW w:w="2230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Fiji (As)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Madagascar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Slovak Republic (E)</w:t>
            </w:r>
          </w:p>
        </w:tc>
      </w:tr>
      <w:tr w:rsidR="0037263B" w:rsidRPr="00C41106" w:rsidTr="00CD00B4">
        <w:tc>
          <w:tcPr>
            <w:tcW w:w="2376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Azerbaijan (As,*)</w:t>
            </w:r>
          </w:p>
        </w:tc>
        <w:tc>
          <w:tcPr>
            <w:tcW w:w="2230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Finland (E)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Malawi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Slovenia (E)</w:t>
            </w:r>
          </w:p>
        </w:tc>
      </w:tr>
      <w:tr w:rsidR="0037263B" w:rsidRPr="00C41106" w:rsidTr="00CD00B4">
        <w:tc>
          <w:tcPr>
            <w:tcW w:w="2376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Bahrain (As)</w:t>
            </w:r>
          </w:p>
        </w:tc>
        <w:tc>
          <w:tcPr>
            <w:tcW w:w="2230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France (E)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Malaysia (As)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South Africa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37263B" w:rsidRPr="00C41106" w:rsidTr="00CD00B4">
        <w:tc>
          <w:tcPr>
            <w:tcW w:w="2376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Bangladesh (As,*)</w:t>
            </w:r>
          </w:p>
        </w:tc>
        <w:tc>
          <w:tcPr>
            <w:tcW w:w="2230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Gabon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Mali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Spain (E)</w:t>
            </w:r>
          </w:p>
        </w:tc>
      </w:tr>
      <w:tr w:rsidR="0037263B" w:rsidRPr="00C41106" w:rsidTr="00CD00B4">
        <w:tc>
          <w:tcPr>
            <w:tcW w:w="2376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Belarus (E)</w:t>
            </w:r>
          </w:p>
        </w:tc>
        <w:tc>
          <w:tcPr>
            <w:tcW w:w="2230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Gambia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Mauritania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Sri Lanka (As)</w:t>
            </w:r>
          </w:p>
        </w:tc>
      </w:tr>
      <w:tr w:rsidR="0037263B" w:rsidRPr="00C41106" w:rsidTr="00CD00B4">
        <w:tc>
          <w:tcPr>
            <w:tcW w:w="2376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Belgium (E)</w:t>
            </w:r>
          </w:p>
        </w:tc>
        <w:tc>
          <w:tcPr>
            <w:tcW w:w="2230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Georgia (As)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Mauritius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Sudan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,*)</w:t>
            </w:r>
          </w:p>
        </w:tc>
      </w:tr>
      <w:tr w:rsidR="0037263B" w:rsidRPr="00C41106" w:rsidTr="00CD00B4">
        <w:tc>
          <w:tcPr>
            <w:tcW w:w="2376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Benin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230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Germany (E)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Mexico (Am,*)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Swaziland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37263B" w:rsidRPr="00C41106" w:rsidTr="00CD00B4">
        <w:tc>
          <w:tcPr>
            <w:tcW w:w="2376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Bolivia (Am)</w:t>
            </w:r>
          </w:p>
        </w:tc>
        <w:tc>
          <w:tcPr>
            <w:tcW w:w="2230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Ghana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Moldova (E)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Sweden (E)</w:t>
            </w:r>
          </w:p>
        </w:tc>
      </w:tr>
      <w:tr w:rsidR="0037263B" w:rsidRPr="00C41106" w:rsidTr="00CD00B4">
        <w:tc>
          <w:tcPr>
            <w:tcW w:w="2376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Botswana (A)</w:t>
            </w:r>
          </w:p>
        </w:tc>
        <w:tc>
          <w:tcPr>
            <w:tcW w:w="2230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Greece (E)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Mongolia (As)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Switzerland (E)</w:t>
            </w:r>
          </w:p>
        </w:tc>
      </w:tr>
      <w:tr w:rsidR="0037263B" w:rsidRPr="00C41106" w:rsidTr="00CD00B4">
        <w:tc>
          <w:tcPr>
            <w:tcW w:w="2376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Brazil (Am,*)</w:t>
            </w:r>
          </w:p>
        </w:tc>
        <w:tc>
          <w:tcPr>
            <w:tcW w:w="2230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Guatemala (Am,*)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Morocco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Syrian (As)</w:t>
            </w:r>
          </w:p>
        </w:tc>
      </w:tr>
      <w:tr w:rsidR="0037263B" w:rsidRPr="00C41106" w:rsidTr="00CD00B4">
        <w:tc>
          <w:tcPr>
            <w:tcW w:w="2376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Bulgaria (E,*)</w:t>
            </w:r>
          </w:p>
        </w:tc>
        <w:tc>
          <w:tcPr>
            <w:tcW w:w="2230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Guinea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Mozambique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Tajikistan (As,*)</w:t>
            </w:r>
          </w:p>
        </w:tc>
      </w:tr>
      <w:tr w:rsidR="0037263B" w:rsidRPr="00C41106" w:rsidTr="00CD00B4">
        <w:tc>
          <w:tcPr>
            <w:tcW w:w="2376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Burkina Faso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230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Guinea-Bissau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Namibia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Tanzania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37263B" w:rsidRPr="00C41106" w:rsidTr="00CD00B4">
        <w:tc>
          <w:tcPr>
            <w:tcW w:w="2376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Burundi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230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Guyana (Am,*)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Nepal (As)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Thailand (As,*)</w:t>
            </w:r>
          </w:p>
        </w:tc>
      </w:tr>
      <w:tr w:rsidR="0037263B" w:rsidRPr="00C41106" w:rsidTr="00CD00B4">
        <w:tc>
          <w:tcPr>
            <w:tcW w:w="2376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Cambodia (As)</w:t>
            </w:r>
          </w:p>
        </w:tc>
        <w:tc>
          <w:tcPr>
            <w:tcW w:w="2230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Honduras (Am)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Netherlands (E)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Togo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37263B" w:rsidRPr="00C41106" w:rsidTr="00CD00B4">
        <w:tc>
          <w:tcPr>
            <w:tcW w:w="2376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Cameroon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230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Hungary (E,*)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New Zealand (Au)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Trinidad and Tobago (Am)</w:t>
            </w:r>
          </w:p>
        </w:tc>
      </w:tr>
      <w:tr w:rsidR="0037263B" w:rsidRPr="00C41106" w:rsidTr="00CD00B4">
        <w:tc>
          <w:tcPr>
            <w:tcW w:w="2376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Canada (Am)</w:t>
            </w:r>
          </w:p>
        </w:tc>
        <w:tc>
          <w:tcPr>
            <w:tcW w:w="2230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India (As,*)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Nicaragua (Am,*)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Tunisia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37263B" w:rsidRPr="00C41106" w:rsidTr="00CD00B4">
        <w:tc>
          <w:tcPr>
            <w:tcW w:w="2376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Central African Republic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230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Indonesia (As)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Niger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Turkey (As,*)</w:t>
            </w:r>
          </w:p>
        </w:tc>
      </w:tr>
      <w:tr w:rsidR="0037263B" w:rsidRPr="00C41106" w:rsidTr="00CD00B4">
        <w:tc>
          <w:tcPr>
            <w:tcW w:w="2376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Chad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230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Iran (As,*)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Nigeria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Turkmenistan (As,*)</w:t>
            </w:r>
          </w:p>
        </w:tc>
      </w:tr>
      <w:tr w:rsidR="0037263B" w:rsidRPr="00C41106" w:rsidTr="00CD00B4">
        <w:tc>
          <w:tcPr>
            <w:tcW w:w="2376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Chile (Am)</w:t>
            </w:r>
          </w:p>
        </w:tc>
        <w:tc>
          <w:tcPr>
            <w:tcW w:w="2230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Ireland (E)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Norway (E)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Uganda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37263B" w:rsidRPr="00C41106" w:rsidTr="00CD00B4">
        <w:tc>
          <w:tcPr>
            <w:tcW w:w="2376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China (As,*)</w:t>
            </w:r>
          </w:p>
        </w:tc>
        <w:tc>
          <w:tcPr>
            <w:tcW w:w="2230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Israel (As)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Oman (As)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Ukraine (E,*)</w:t>
            </w:r>
          </w:p>
        </w:tc>
      </w:tr>
      <w:tr w:rsidR="0037263B" w:rsidRPr="00C41106" w:rsidTr="00CD00B4">
        <w:tc>
          <w:tcPr>
            <w:tcW w:w="2376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Colombia (Am)</w:t>
            </w:r>
          </w:p>
        </w:tc>
        <w:tc>
          <w:tcPr>
            <w:tcW w:w="2230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Italy (E)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Pakistan (As,*)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United Arab Emirates (As)</w:t>
            </w:r>
          </w:p>
        </w:tc>
      </w:tr>
      <w:tr w:rsidR="0037263B" w:rsidRPr="00C41106" w:rsidTr="00CD00B4">
        <w:tc>
          <w:tcPr>
            <w:tcW w:w="2376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Congo Dem Rep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230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Japan (As)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Panama (Am,*)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United Kingdom (E)</w:t>
            </w:r>
          </w:p>
        </w:tc>
      </w:tr>
      <w:tr w:rsidR="0037263B" w:rsidRPr="00C41106" w:rsidTr="00CD00B4">
        <w:tc>
          <w:tcPr>
            <w:tcW w:w="2376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Congo, Rep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230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Jordan (As)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Papua New Guinea (As)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United States (Am)</w:t>
            </w:r>
          </w:p>
        </w:tc>
      </w:tr>
      <w:tr w:rsidR="0037263B" w:rsidRPr="00C41106" w:rsidTr="00CD00B4">
        <w:tc>
          <w:tcPr>
            <w:tcW w:w="2376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Cote d'Ivoire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230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Kazakhstan (As)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Paraguay (Am)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Uruguay (Am)</w:t>
            </w:r>
          </w:p>
        </w:tc>
      </w:tr>
      <w:tr w:rsidR="0037263B" w:rsidRPr="00C41106" w:rsidTr="00CD00B4">
        <w:tc>
          <w:tcPr>
            <w:tcW w:w="2376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Croatia (E,*)</w:t>
            </w:r>
          </w:p>
        </w:tc>
        <w:tc>
          <w:tcPr>
            <w:tcW w:w="2230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Kenya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Peru (Am)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Uzbekistan (As,*)</w:t>
            </w:r>
          </w:p>
        </w:tc>
      </w:tr>
      <w:tr w:rsidR="0037263B" w:rsidRPr="00C41106" w:rsidTr="00CD00B4">
        <w:tc>
          <w:tcPr>
            <w:tcW w:w="2376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Cuba (Am)</w:t>
            </w:r>
          </w:p>
        </w:tc>
        <w:tc>
          <w:tcPr>
            <w:tcW w:w="2230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Korea, Rep. (As)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Philippines (As)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Venezuela (Am)</w:t>
            </w:r>
          </w:p>
        </w:tc>
      </w:tr>
      <w:tr w:rsidR="0037263B" w:rsidRPr="00C41106" w:rsidTr="00CD00B4">
        <w:tc>
          <w:tcPr>
            <w:tcW w:w="2376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Cyprus (E)</w:t>
            </w:r>
          </w:p>
        </w:tc>
        <w:tc>
          <w:tcPr>
            <w:tcW w:w="2230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Kuwait (As)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Poland (E,*)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Vietnam (As)</w:t>
            </w:r>
          </w:p>
        </w:tc>
      </w:tr>
      <w:tr w:rsidR="0037263B" w:rsidRPr="00C41106" w:rsidTr="00CD00B4">
        <w:tc>
          <w:tcPr>
            <w:tcW w:w="2376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Czech Republic (E)</w:t>
            </w:r>
          </w:p>
        </w:tc>
        <w:tc>
          <w:tcPr>
            <w:tcW w:w="2230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Kyrgyz Republic (As)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Portugal (E)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Yemen (As)</w:t>
            </w:r>
          </w:p>
        </w:tc>
      </w:tr>
      <w:tr w:rsidR="0037263B" w:rsidRPr="00C41106" w:rsidTr="00CD00B4">
        <w:tc>
          <w:tcPr>
            <w:tcW w:w="2376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Denmark (E)</w:t>
            </w:r>
          </w:p>
        </w:tc>
        <w:tc>
          <w:tcPr>
            <w:tcW w:w="2230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Lao PDR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,*)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Qatar (As)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Zambia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37263B" w:rsidRPr="00C41106" w:rsidTr="00CD00B4">
        <w:tc>
          <w:tcPr>
            <w:tcW w:w="2376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Djibouti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,*)</w:t>
            </w:r>
          </w:p>
        </w:tc>
        <w:tc>
          <w:tcPr>
            <w:tcW w:w="2230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Latvia (E,*)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Romania (E,*)</w:t>
            </w:r>
          </w:p>
        </w:tc>
        <w:tc>
          <w:tcPr>
            <w:tcW w:w="2303" w:type="dxa"/>
            <w:vAlign w:val="bottom"/>
          </w:tcPr>
          <w:p w:rsidR="0037263B" w:rsidRPr="00C41106" w:rsidRDefault="0037263B" w:rsidP="00CD00B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Zimbabwe (</w:t>
            </w:r>
            <w:proofErr w:type="spellStart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Af</w:t>
            </w:r>
            <w:proofErr w:type="spellEnd"/>
            <w:r w:rsidRPr="00C41106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</w:tr>
    </w:tbl>
    <w:p w:rsidR="0037263B" w:rsidRDefault="0037263B" w:rsidP="0037263B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41106">
        <w:rPr>
          <w:rFonts w:ascii="Times New Roman" w:hAnsi="Times New Roman" w:cs="Times New Roman"/>
          <w:sz w:val="22"/>
          <w:szCs w:val="22"/>
          <w:lang w:val="en-US"/>
        </w:rPr>
        <w:t xml:space="preserve">Notes: </w:t>
      </w:r>
      <w:r>
        <w:rPr>
          <w:rFonts w:ascii="Times New Roman" w:hAnsi="Times New Roman" w:cs="Times New Roman"/>
          <w:sz w:val="22"/>
          <w:szCs w:val="22"/>
          <w:lang w:val="en-US"/>
        </w:rPr>
        <w:t>The c</w:t>
      </w:r>
      <w:r w:rsidRPr="00C41106">
        <w:rPr>
          <w:rFonts w:ascii="Times New Roman" w:hAnsi="Times New Roman" w:cs="Times New Roman"/>
          <w:sz w:val="22"/>
          <w:szCs w:val="22"/>
          <w:lang w:val="en-US"/>
        </w:rPr>
        <w:t xml:space="preserve">ontinent to which country belongs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is in parentheses: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Af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= Africa, Am = Americas, As = Asia, Au = Australia, E = Europe.</w:t>
      </w:r>
      <w:r w:rsidRPr="00C4110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:rsidR="0037263B" w:rsidRPr="00C41106" w:rsidRDefault="0037263B" w:rsidP="0037263B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41106">
        <w:rPr>
          <w:rFonts w:ascii="Times New Roman" w:hAnsi="Times New Roman" w:cs="Times New Roman"/>
          <w:sz w:val="22"/>
          <w:szCs w:val="22"/>
          <w:lang w:val="en-US"/>
        </w:rPr>
        <w:t xml:space="preserve">*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Pr="00C41106">
        <w:rPr>
          <w:rFonts w:ascii="Times New Roman" w:hAnsi="Times New Roman" w:cs="Times New Roman"/>
          <w:sz w:val="22"/>
          <w:szCs w:val="22"/>
          <w:lang w:val="en-US"/>
        </w:rPr>
        <w:t>country has at least one non-sampled neighboring country.</w:t>
      </w:r>
    </w:p>
    <w:p w:rsidR="002C4C74" w:rsidRPr="0037263B" w:rsidRDefault="0037263B">
      <w:pPr>
        <w:rPr>
          <w:lang w:val="en-US"/>
        </w:rPr>
      </w:pPr>
    </w:p>
    <w:sectPr w:rsidR="002C4C74" w:rsidRPr="0037263B" w:rsidSect="00272F9C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63B"/>
    <w:rsid w:val="0011314F"/>
    <w:rsid w:val="00120E3D"/>
    <w:rsid w:val="00193F0A"/>
    <w:rsid w:val="001D6F62"/>
    <w:rsid w:val="002D0B52"/>
    <w:rsid w:val="002F0CF9"/>
    <w:rsid w:val="002F6383"/>
    <w:rsid w:val="00331148"/>
    <w:rsid w:val="0037263B"/>
    <w:rsid w:val="00424B0C"/>
    <w:rsid w:val="004E3548"/>
    <w:rsid w:val="00507AF2"/>
    <w:rsid w:val="005D5345"/>
    <w:rsid w:val="005E27E4"/>
    <w:rsid w:val="00600464"/>
    <w:rsid w:val="00610C71"/>
    <w:rsid w:val="00670680"/>
    <w:rsid w:val="006E2E54"/>
    <w:rsid w:val="007059FC"/>
    <w:rsid w:val="0076188F"/>
    <w:rsid w:val="00884D2A"/>
    <w:rsid w:val="009500F7"/>
    <w:rsid w:val="00963698"/>
    <w:rsid w:val="00A23294"/>
    <w:rsid w:val="00A74B3B"/>
    <w:rsid w:val="00A9248A"/>
    <w:rsid w:val="00B85041"/>
    <w:rsid w:val="00BC4903"/>
    <w:rsid w:val="00C5020A"/>
    <w:rsid w:val="00CA11A5"/>
    <w:rsid w:val="00DC3F2E"/>
    <w:rsid w:val="00E11791"/>
    <w:rsid w:val="00E716BF"/>
    <w:rsid w:val="00E8758C"/>
    <w:rsid w:val="00FD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63B"/>
    <w:rPr>
      <w:rFonts w:ascii="Georgia" w:hAnsi="Georg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0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263B"/>
    <w:pPr>
      <w:spacing w:after="0" w:line="240" w:lineRule="auto"/>
    </w:pPr>
    <w:rPr>
      <w:rFonts w:ascii="Georgia" w:hAnsi="Georg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63B"/>
    <w:rPr>
      <w:rFonts w:ascii="Georgia" w:hAnsi="Georg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0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263B"/>
    <w:pPr>
      <w:spacing w:after="0" w:line="240" w:lineRule="auto"/>
    </w:pPr>
    <w:rPr>
      <w:rFonts w:ascii="Georgia" w:hAnsi="Georg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2BA0AEF2.dotm</Template>
  <TotalTime>1</TotalTime>
  <Pages>1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J.P. Elhorst</dc:creator>
  <cp:lastModifiedBy>J.P. Elhorst</cp:lastModifiedBy>
  <cp:revision>1</cp:revision>
  <dcterms:created xsi:type="dcterms:W3CDTF">2017-02-20T13:24:00Z</dcterms:created>
  <dcterms:modified xsi:type="dcterms:W3CDTF">2017-02-20T13:25:00Z</dcterms:modified>
</cp:coreProperties>
</file>